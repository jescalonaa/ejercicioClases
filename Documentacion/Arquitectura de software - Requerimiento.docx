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F5A" w:rsidRPr="001F76C5" w:rsidRDefault="001F76C5">
      <w:pPr>
        <w:pStyle w:val="Ttul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6E4F5A" w:rsidRDefault="00B10CF6">
      <w:pPr>
        <w:pStyle w:val="Subttulo"/>
      </w:pPr>
      <w:r>
        <w:t xml:space="preserve">Sistema gestión </w:t>
      </w:r>
      <w:proofErr w:type="spellStart"/>
      <w:r>
        <w:t>Kinesiologica</w:t>
      </w:r>
      <w:proofErr w:type="spellEnd"/>
    </w:p>
    <w:p w:rsidR="006E4F5A" w:rsidRDefault="00A61499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6E4F5A" w:rsidRDefault="001F76C5">
      <w:pPr>
        <w:pStyle w:val="Autor"/>
      </w:pPr>
      <w:r>
        <w:t>Integrantes</w:t>
      </w:r>
      <w:r w:rsidR="00B10CF6">
        <w:t>:</w:t>
      </w:r>
    </w:p>
    <w:p w:rsidR="00B10CF6" w:rsidRDefault="00B10CF6">
      <w:pPr>
        <w:pStyle w:val="Autor"/>
      </w:pPr>
      <w:r>
        <w:t>Israel Palma</w:t>
      </w:r>
    </w:p>
    <w:p w:rsidR="00B10CF6" w:rsidRDefault="00B10CF6">
      <w:pPr>
        <w:pStyle w:val="Autor"/>
      </w:pPr>
    </w:p>
    <w:p w:rsidR="006E4F5A" w:rsidRDefault="007450C6"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6E4F5A" w:rsidRDefault="007450C6">
          <w:pPr>
            <w:pStyle w:val="Ttulo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:rsidR="006E4F5A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>
            <w:rPr>
              <w:iCs/>
              <w:noProof/>
              <w:color w:val="F75952" w:themeColor="accent1"/>
            </w:rPr>
            <w:t>Énfasis</w:t>
          </w:r>
          <w:r>
            <w:rPr>
              <w:noProof/>
            </w:rPr>
            <w:t xml:space="preserve"> Encabezado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6E4F5A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6E4F5A" w:rsidRDefault="007450C6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noProof/>
            </w:rPr>
            <w:t>Encabezado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_Toc408396853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6E4F5A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6E4F5A" w:rsidRDefault="00A61499">
      <w:pPr>
        <w:sectPr w:rsidR="006E4F5A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6E4F5A" w:rsidRDefault="001F76C5">
      <w:pPr>
        <w:pStyle w:val="Ttulo1"/>
      </w:pPr>
      <w:bookmarkStart w:id="0" w:name="_Toc408396851"/>
      <w:r>
        <w:rPr>
          <w:rStyle w:val="nfasis"/>
        </w:rPr>
        <w:lastRenderedPageBreak/>
        <w:t>Introducción</w:t>
      </w:r>
      <w:r w:rsidR="007450C6">
        <w:br/>
      </w:r>
      <w:bookmarkEnd w:id="0"/>
      <w:r w:rsidR="00B10CF6" w:rsidRPr="00B10CF6">
        <w:t>Gestión Kinesiologica</w:t>
      </w:r>
    </w:p>
    <w:p w:rsidR="006E4F5A" w:rsidRDefault="001F76C5">
      <w:r>
        <w:t>Explicar y dar a conocer el proyecto, el o los integrantes del equipo y la(s) función(es) que cumplirá.</w:t>
      </w:r>
    </w:p>
    <w:p w:rsidR="00F11AEB" w:rsidRDefault="00F11AEB"/>
    <w:p w:rsidR="00F11AEB" w:rsidRDefault="00F11AEB">
      <w:r>
        <w:t>La empresas XX solicita la creación de un sistema para gestionar sus clientes online.</w:t>
      </w:r>
    </w:p>
    <w:p w:rsidR="00F11AEB" w:rsidRDefault="00F11AEB">
      <w:r>
        <w:t>Los integrantes del equipo son:</w:t>
      </w:r>
      <w:r>
        <w:br/>
      </w:r>
      <w:r>
        <w:br/>
        <w:t xml:space="preserve">A, Scrum Master o Lider de Equipo. </w:t>
      </w:r>
    </w:p>
    <w:p w:rsidR="00F11AEB" w:rsidRDefault="00F11AEB">
      <w:r>
        <w:t xml:space="preserve">B, Realizar pruebas QA y entrega de reportes. </w:t>
      </w:r>
    </w:p>
    <w:p w:rsidR="00F11AEB" w:rsidRDefault="00F11AEB">
      <w:r>
        <w:t>C, Integración y Desarrollo Front-End.</w:t>
      </w:r>
    </w:p>
    <w:p w:rsidR="00F11AEB" w:rsidRDefault="00F11AEB">
      <w:r>
        <w:t>D, Desarrollador sistema en Backend y BD.</w:t>
      </w:r>
    </w:p>
    <w:p w:rsidR="00F11AEB" w:rsidRDefault="00F11AEB"/>
    <w:p w:rsidR="00F11AEB" w:rsidRDefault="00F11AEB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522"/>
        <w:gridCol w:w="3074"/>
        <w:gridCol w:w="1942"/>
      </w:tblGrid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.0</w:t>
            </w:r>
            <w:r w:rsidR="00F11AEB">
              <w:t>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</w:t>
            </w:r>
            <w:r>
              <w:t>Israel Palma Q.</w:t>
            </w:r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6E4F5A" w:rsidRDefault="001F76C5">
      <w:pPr>
        <w:pStyle w:val="Ttulo2"/>
      </w:pPr>
      <w:bookmarkStart w:id="1" w:name="_Toc408396852"/>
      <w:r>
        <w:lastRenderedPageBreak/>
        <w:t>Problema a Resolver</w:t>
      </w:r>
    </w:p>
    <w:bookmarkEnd w:id="1"/>
    <w:p w:rsidR="001F76C5" w:rsidRDefault="001F76C5" w:rsidP="001F76C5">
      <w:r>
        <w:t>Explique cual el es el problema especifico a resolver. Recuerde poner énfasis en la solución, no en el problema y pensando siempre en quienes serán los que usen el software</w:t>
      </w:r>
      <w:r w:rsidR="00301718">
        <w:t>.</w:t>
      </w:r>
    </w:p>
    <w:p w:rsidR="006E4F5A" w:rsidRDefault="00A61499" w:rsidP="001F76C5"/>
    <w:p w:rsidR="006E4F5A" w:rsidRDefault="001F76C5">
      <w:pPr>
        <w:pStyle w:val="Ttulo2"/>
      </w:pPr>
      <w:bookmarkStart w:id="2" w:name="_Toc408396853"/>
      <w:r>
        <w:t>Proposito</w:t>
      </w:r>
    </w:p>
    <w:bookmarkEnd w:id="2"/>
    <w:p w:rsidR="001F76C5" w:rsidRDefault="003B0636" w:rsidP="007C34FF">
      <w:pPr>
        <w:pStyle w:val="Listaconvietas"/>
        <w:numPr>
          <w:ilvl w:val="0"/>
          <w:numId w:val="0"/>
        </w:numPr>
        <w:ind w:left="360"/>
      </w:pPr>
      <w:r>
        <w:t xml:space="preserve">Propósito de crear este documento </w:t>
      </w:r>
    </w:p>
    <w:p w:rsidR="007F25AF" w:rsidRDefault="007F25AF" w:rsidP="007C34FF">
      <w:pPr>
        <w:pStyle w:val="Listaconvietas"/>
        <w:numPr>
          <w:ilvl w:val="0"/>
          <w:numId w:val="0"/>
        </w:numPr>
        <w:ind w:left="360"/>
      </w:pPr>
      <w:r>
        <w:t>Establecer el alcance del requisito, establecer los flujos y diagramas, establecer los tiempos, los costos asociados, y visualmente el requerimiento.</w:t>
      </w:r>
    </w:p>
    <w:p w:rsidR="007F25AF" w:rsidRDefault="007F25AF" w:rsidP="007C34FF">
      <w:pPr>
        <w:pStyle w:val="Listaconvietas"/>
        <w:numPr>
          <w:ilvl w:val="0"/>
          <w:numId w:val="0"/>
        </w:numPr>
        <w:ind w:left="360"/>
      </w:pPr>
    </w:p>
    <w:p w:rsidR="003B0636" w:rsidRDefault="003B0636" w:rsidP="003B0636">
      <w:pPr>
        <w:pStyle w:val="Ttulo2"/>
      </w:pPr>
      <w:r>
        <w:t>COntexto</w:t>
      </w:r>
    </w:p>
    <w:p w:rsidR="003B0636" w:rsidRDefault="003B0636" w:rsidP="003B0636">
      <w:pPr>
        <w:pStyle w:val="Listaconvietas"/>
      </w:pPr>
      <w:r>
        <w:t>(explicar la situación ficticia del cliente)</w:t>
      </w:r>
      <w:r w:rsidR="00320F97">
        <w:t xml:space="preserve"> ejemplo</w:t>
      </w:r>
      <w:r>
        <w:t>:</w:t>
      </w:r>
    </w:p>
    <w:p w:rsidR="00320F97" w:rsidRDefault="003B0636" w:rsidP="003B0636">
      <w:pPr>
        <w:pStyle w:val="Listaconvietas"/>
        <w:numPr>
          <w:ilvl w:val="0"/>
          <w:numId w:val="0"/>
        </w:numPr>
        <w:ind w:left="360"/>
      </w:pPr>
      <w:r>
        <w:t>El centro de rehabilitación Kinesiológica ayuda a personas mayores y personas con problemas físicos y musculares principalmente en personas, y dado a la contingencia el centro</w:t>
      </w:r>
      <w:r w:rsidR="00E87EA1">
        <w:t xml:space="preserve"> de rehabilitación,</w:t>
      </w:r>
      <w:r w:rsidR="00320F97">
        <w:t xml:space="preserve"> necesita un sistema web en </w:t>
      </w:r>
      <w:r w:rsidR="00320F97" w:rsidRPr="00E87EA1">
        <w:rPr>
          <w:b/>
          <w:bCs/>
        </w:rPr>
        <w:t>java</w:t>
      </w:r>
      <w:r w:rsidR="00320F97">
        <w:t>, que permita (CRUD):</w:t>
      </w:r>
    </w:p>
    <w:p w:rsidR="003B0636" w:rsidRDefault="00320F97" w:rsidP="003B0636">
      <w:pPr>
        <w:pStyle w:val="Listaconvietas"/>
        <w:numPr>
          <w:ilvl w:val="0"/>
          <w:numId w:val="0"/>
        </w:numPr>
        <w:ind w:left="360"/>
      </w:pPr>
      <w:r>
        <w:t xml:space="preserve">1.- </w:t>
      </w:r>
      <w:r w:rsidR="003B0636">
        <w:t xml:space="preserve"> </w:t>
      </w:r>
      <w:r w:rsidR="009A35C4">
        <w:t>Lista</w:t>
      </w:r>
      <w:r w:rsidR="00E87EA1">
        <w:t xml:space="preserve"> los clientes en una tabla o grilla, con una sección de filtro o búsqueda.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2.-</w:t>
      </w:r>
      <w:r w:rsidR="00E87EA1">
        <w:t xml:space="preserve"> Editar los datos de los clientes ….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3.-</w:t>
      </w:r>
      <w:r w:rsidR="00E87EA1">
        <w:t>Eliminar a clientes que se den de alta de la clínica, por lo cual el borrado debe ser lógico  (</w:t>
      </w:r>
      <w:proofErr w:type="spellStart"/>
      <w:r w:rsidR="00E87EA1">
        <w:t>boolean</w:t>
      </w:r>
      <w:proofErr w:type="spellEnd"/>
      <w:r w:rsidR="00E87EA1">
        <w:t xml:space="preserve"> activo= False)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4.-</w:t>
      </w:r>
      <w:r w:rsidR="00E87EA1">
        <w:t>Almacenar o crear clientes nuevos….</w:t>
      </w: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t>5.-</w:t>
      </w:r>
      <w:r w:rsidR="009A35C4">
        <w:t>G</w:t>
      </w:r>
      <w:r w:rsidR="00E87EA1">
        <w:t>enerar un reporte diario de los estados de atención a los clientes</w:t>
      </w:r>
    </w:p>
    <w:p w:rsidR="00B5047E" w:rsidRDefault="00B5047E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Diagrama de caso de uso (será visto en clase)</w:t>
      </w:r>
    </w:p>
    <w:p w:rsidR="00B5047E" w:rsidRDefault="00B5047E" w:rsidP="003B0636">
      <w:pPr>
        <w:pStyle w:val="Listaconvietas"/>
        <w:numPr>
          <w:ilvl w:val="0"/>
          <w:numId w:val="0"/>
        </w:numPr>
        <w:ind w:left="360"/>
      </w:pPr>
      <w:r>
        <w:t>(Agregar imagen de caso de uso)</w:t>
      </w:r>
    </w:p>
    <w:p w:rsidR="00E87EA1" w:rsidRDefault="00E87EA1" w:rsidP="00E87EA1">
      <w:r w:rsidRPr="00E87EA1">
        <w:rPr>
          <w:rFonts w:asciiTheme="minorHAnsi" w:eastAsiaTheme="minorHAnsi" w:hAnsiTheme="minorHAnsi" w:cstheme="minorBidi"/>
          <w:i/>
          <w:noProof/>
          <w:color w:val="5F5F5F" w:themeColor="text2" w:themeTint="BF"/>
          <w:szCs w:val="20"/>
          <w:lang w:val="es-ES" w:eastAsia="ja-JP"/>
        </w:rPr>
        <w:drawing>
          <wp:inline distT="0" distB="0" distL="0" distR="0">
            <wp:extent cx="4599709" cy="33292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39" cy="333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EA1" w:rsidRDefault="00E87EA1" w:rsidP="00E87EA1"/>
    <w:p w:rsidR="00E87EA1" w:rsidRPr="00E87EA1" w:rsidRDefault="009A35C4" w:rsidP="00E87EA1">
      <w:r w:rsidRPr="009A35C4">
        <w:rPr>
          <w:noProof/>
        </w:rPr>
        <w:lastRenderedPageBreak/>
        <w:drawing>
          <wp:inline distT="0" distB="0" distL="0" distR="0" wp14:anchorId="4E0E007D" wp14:editId="7CBCCF28">
            <wp:extent cx="5274945" cy="506158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A1" w:rsidRPr="00E87EA1" w:rsidRDefault="00E87EA1" w:rsidP="00E87EA1"/>
    <w:p w:rsidR="00E87EA1" w:rsidRDefault="00E87EA1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9A35C4" w:rsidRDefault="009A35C4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20F97">
      <w:pPr>
        <w:pStyle w:val="Ttulo2"/>
      </w:pPr>
      <w:r>
        <w:lastRenderedPageBreak/>
        <w:t>Interfaces</w:t>
      </w:r>
      <w:r w:rsidR="00AF697B">
        <w:t xml:space="preserve"> (crear para cada caso)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320F97" w:rsidTr="00320F97">
        <w:trPr>
          <w:trHeight w:val="270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Secretaria</w:t>
            </w:r>
          </w:p>
        </w:tc>
      </w:tr>
      <w:tr w:rsidR="00320F97" w:rsidTr="00320F97">
        <w:trPr>
          <w:trHeight w:val="1395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320F97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10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20F97" w:rsidRDefault="005A4EEA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Listar Pacientes (Usuarios)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  <w:t>Este servicio permite a un la secretaria agendar por la disponibilidad de horas, reservar atención kinesiologica de control de paciente.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  <w:t xml:space="preserve">Las operaciones de este caso de uso: la secretaria consulta la 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lista de usuarios o pacientes de la clinica para ver si ya se encuentra registrado</w:t>
            </w:r>
          </w:p>
          <w:p w:rsidR="00320F97" w:rsidRDefault="00A61499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283769"/>
                <w:sz w:val="20"/>
                <w:szCs w:val="20"/>
              </w:rPr>
              <w:pict>
                <v:rect id="_x0000_i1025" alt="" style="width:367.2pt;height:.05pt;mso-width-percent:0;mso-height-percent:0;mso-width-percent:0;mso-height-percent:0" o:hrpct="831" o:hralign="center" o:hrstd="t" o:hrnoshade="t" o:hr="t" fillcolor="#c7c7c7" stroked="f"/>
              </w:pict>
            </w:r>
          </w:p>
          <w:p w:rsidR="00320F97" w:rsidRDefault="005A4EEA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Listar pacientes para informes</w:t>
            </w:r>
            <w:r w:rsidR="00320F97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:</w:t>
            </w:r>
            <w:r w:rsidR="00320F97"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t>Listar en informe los clientes que fueron atendidos durante el dia, semana, mes.</w:t>
            </w:r>
          </w:p>
        </w:tc>
      </w:tr>
    </w:tbl>
    <w:p w:rsidR="00320F97" w:rsidRDefault="00320F97" w:rsidP="00320F97"/>
    <w:p w:rsidR="00320F97" w:rsidRDefault="00320F97" w:rsidP="00320F97"/>
    <w:p w:rsidR="00CC2AD3" w:rsidRDefault="00CC2AD3" w:rsidP="00320F97"/>
    <w:p w:rsidR="00CC2AD3" w:rsidRDefault="005A4EEA" w:rsidP="00320F97">
      <w:r>
        <w:t>Cada uno debe realizar las operaciones básicas escritas en los casos de usos</w:t>
      </w:r>
    </w:p>
    <w:p w:rsidR="00CC2AD3" w:rsidRDefault="00CC2AD3" w:rsidP="00320F97"/>
    <w:p w:rsidR="00CC2AD3" w:rsidRDefault="00CC2AD3" w:rsidP="00320F97"/>
    <w:p w:rsidR="00CC2AD3" w:rsidRDefault="00CC2AD3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E87EA1" w:rsidRDefault="00E87EA1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5A4EEA" w:rsidRDefault="005A4EEA" w:rsidP="00320F97"/>
    <w:p w:rsidR="00CC2AD3" w:rsidRDefault="00CC2AD3" w:rsidP="00320F97"/>
    <w:p w:rsidR="00CC2AD3" w:rsidRDefault="00CC2AD3" w:rsidP="00320F97"/>
    <w:p w:rsidR="005A4EEA" w:rsidRDefault="005A4EEA" w:rsidP="00320F97"/>
    <w:p w:rsidR="005A4EEA" w:rsidRDefault="005A4EEA" w:rsidP="00320F97"/>
    <w:p w:rsidR="005A4EEA" w:rsidRDefault="005A4EEA" w:rsidP="00320F97"/>
    <w:p w:rsidR="00CC2AD3" w:rsidRDefault="00CC2AD3" w:rsidP="00320F97"/>
    <w:p w:rsidR="00CC2AD3" w:rsidRDefault="00CC2AD3" w:rsidP="00320F97"/>
    <w:p w:rsidR="00CC2AD3" w:rsidRDefault="00CC2AD3" w:rsidP="00320F97"/>
    <w:p w:rsidR="00CC2AD3" w:rsidRDefault="00CC2AD3" w:rsidP="00320F97"/>
    <w:p w:rsidR="00C33123" w:rsidRDefault="00C33123" w:rsidP="00320F97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 xml:space="preserve">Requerimientos no funcionales </w:t>
      </w:r>
    </w:p>
    <w:p w:rsidR="00C33123" w:rsidRPr="00320F97" w:rsidRDefault="00C33123" w:rsidP="00320F97"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(aca se agrega lo que no corresponde a programacion como tal)</w:t>
      </w:r>
    </w:p>
    <w:p w:rsidR="003B0636" w:rsidRPr="003B0636" w:rsidRDefault="003B0636" w:rsidP="003B0636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ser  seguro, ya que se trabaja con datos confidenciales del pasciente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deberá tener un archivo de log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>
              <w:rPr>
                <w:color w:val="002060"/>
              </w:rPr>
              <w:t xml:space="preserve"> </w:t>
            </w:r>
            <w:r w:rsidR="00276242">
              <w:rPr>
                <w:color w:val="002060"/>
              </w:rPr>
              <w:t>7</w:t>
            </w:r>
            <w:r>
              <w:rPr>
                <w:color w:val="002060"/>
              </w:rPr>
              <w:t>dias de la semana</w:t>
            </w:r>
            <w:r w:rsidR="00276242">
              <w:rPr>
                <w:color w:val="002060"/>
              </w:rPr>
              <w:t>, los 365 días.-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  <w:r w:rsidR="00276242">
              <w:rPr>
                <w:color w:val="002060"/>
              </w:rPr>
              <w:t>, el sistema debo contar con roles y perfiles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C33123" w:rsidRPr="00C33123" w:rsidTr="00C33123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</w:t>
            </w:r>
            <w:r w:rsidR="00276242">
              <w:rPr>
                <w:color w:val="002060"/>
              </w:rPr>
              <w:t xml:space="preserve">o manual </w:t>
            </w:r>
            <w:r>
              <w:rPr>
                <w:color w:val="002060"/>
              </w:rPr>
              <w:t xml:space="preserve">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C33123" w:rsidRPr="00C33123" w:rsidRDefault="00C33123" w:rsidP="00C33123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</w:tbl>
    <w:p w:rsidR="00C33123" w:rsidRP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p w:rsidR="006E4F5A" w:rsidRDefault="00A61499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/>
    <w:p w:rsidR="004D3203" w:rsidRDefault="004D3203" w:rsidP="004D320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Estimaciones</w:t>
      </w:r>
    </w:p>
    <w:p w:rsidR="004D3203" w:rsidRDefault="004D3203" w:rsidP="004D320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 w:rsidRPr="004D3203">
        <w:rPr>
          <w:rFonts w:ascii="Arial" w:hAnsi="Arial" w:cs="Arial"/>
          <w:color w:val="283769"/>
          <w:sz w:val="20"/>
          <w:szCs w:val="20"/>
        </w:rPr>
        <w:t xml:space="preserve">1.- </w:t>
      </w:r>
      <w:r>
        <w:rPr>
          <w:rFonts w:ascii="Arial" w:hAnsi="Arial" w:cs="Arial"/>
          <w:color w:val="283769"/>
          <w:sz w:val="20"/>
          <w:szCs w:val="20"/>
        </w:rPr>
        <w:t xml:space="preserve"> FrontEnd  (JSP)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 xml:space="preserve">HTML -&gt; 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CSS -&gt;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JavaScript -&gt;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XML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Diseña interfaz de Listar pacientes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 xml:space="preserve">Grilla con 8 columnas -&gt; 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Botones 5 botones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Filtro (Cuadro Texto)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 xml:space="preserve">Labels </w:t>
      </w: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Grilla con 8 columnas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4D3203" w:rsidTr="004D3203">
        <w:tc>
          <w:tcPr>
            <w:tcW w:w="2765" w:type="dxa"/>
          </w:tcPr>
          <w:p w:rsidR="004D3203" w:rsidRDefault="004D3203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766" w:type="dxa"/>
          </w:tcPr>
          <w:p w:rsidR="004D3203" w:rsidRDefault="004D3203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766" w:type="dxa"/>
          </w:tcPr>
          <w:p w:rsidR="004D3203" w:rsidRDefault="004D3203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Experto</w:t>
            </w:r>
          </w:p>
        </w:tc>
      </w:tr>
      <w:tr w:rsidR="004D3203" w:rsidTr="004D3203">
        <w:tc>
          <w:tcPr>
            <w:tcW w:w="2765" w:type="dxa"/>
          </w:tcPr>
          <w:p w:rsidR="004D3203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4</w:t>
            </w:r>
          </w:p>
        </w:tc>
        <w:tc>
          <w:tcPr>
            <w:tcW w:w="2766" w:type="dxa"/>
          </w:tcPr>
          <w:p w:rsidR="004D3203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2.5 a 3</w:t>
            </w:r>
          </w:p>
        </w:tc>
        <w:tc>
          <w:tcPr>
            <w:tcW w:w="2766" w:type="dxa"/>
          </w:tcPr>
          <w:p w:rsidR="004D3203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1.5</w:t>
            </w:r>
          </w:p>
        </w:tc>
      </w:tr>
    </w:tbl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D86450" w:rsidRDefault="00D86450" w:rsidP="00D86450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Botones 5 botones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D86450" w:rsidTr="00D86450">
        <w:tc>
          <w:tcPr>
            <w:tcW w:w="2765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0,</w:t>
            </w:r>
            <w:r w:rsidR="003B545B">
              <w:rPr>
                <w:rFonts w:ascii="Arial" w:hAnsi="Arial" w:cs="Arial"/>
                <w:color w:val="283769"/>
                <w:sz w:val="20"/>
                <w:szCs w:val="20"/>
              </w:rPr>
              <w:t>8 a 1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0,5</w:t>
            </w:r>
            <w:r w:rsidR="003B545B">
              <w:rPr>
                <w:rFonts w:ascii="Arial" w:hAnsi="Arial" w:cs="Arial"/>
                <w:color w:val="283769"/>
                <w:sz w:val="20"/>
                <w:szCs w:val="20"/>
              </w:rPr>
              <w:t xml:space="preserve"> a 0, 8</w:t>
            </w:r>
          </w:p>
        </w:tc>
      </w:tr>
    </w:tbl>
    <w:p w:rsidR="004D3203" w:rsidRDefault="004D3203" w:rsidP="004D3203">
      <w:pPr>
        <w:rPr>
          <w:rFonts w:ascii="Arial" w:hAnsi="Arial" w:cs="Arial"/>
          <w:color w:val="283769"/>
          <w:sz w:val="20"/>
          <w:szCs w:val="20"/>
        </w:rPr>
      </w:pPr>
    </w:p>
    <w:p w:rsidR="00D86450" w:rsidRDefault="00D86450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Filtro (Cuadro Texto)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D86450" w:rsidTr="00D86450">
        <w:tc>
          <w:tcPr>
            <w:tcW w:w="2765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3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2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</w:tr>
    </w:tbl>
    <w:p w:rsidR="00D86450" w:rsidRDefault="00D86450" w:rsidP="004D3203">
      <w:pPr>
        <w:rPr>
          <w:rFonts w:ascii="Arial" w:hAnsi="Arial" w:cs="Arial"/>
          <w:color w:val="283769"/>
          <w:sz w:val="20"/>
          <w:szCs w:val="20"/>
        </w:rPr>
      </w:pPr>
    </w:p>
    <w:p w:rsidR="00D86450" w:rsidRDefault="00D86450" w:rsidP="00D86450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 xml:space="preserve">Labels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D86450" w:rsidTr="00D86450">
        <w:tc>
          <w:tcPr>
            <w:tcW w:w="2765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  <w:tc>
          <w:tcPr>
            <w:tcW w:w="2766" w:type="dxa"/>
          </w:tcPr>
          <w:p w:rsidR="00D86450" w:rsidRDefault="00D86450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1</w:t>
            </w:r>
          </w:p>
        </w:tc>
      </w:tr>
    </w:tbl>
    <w:p w:rsidR="00D86450" w:rsidRDefault="00D86450" w:rsidP="004D3203">
      <w:pPr>
        <w:rPr>
          <w:rFonts w:ascii="Arial" w:hAnsi="Arial" w:cs="Arial"/>
          <w:color w:val="283769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3B545B" w:rsidTr="003B545B">
        <w:tc>
          <w:tcPr>
            <w:tcW w:w="2765" w:type="dxa"/>
          </w:tcPr>
          <w:p w:rsidR="003B545B" w:rsidRDefault="003B545B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9</w:t>
            </w:r>
          </w:p>
        </w:tc>
        <w:tc>
          <w:tcPr>
            <w:tcW w:w="2766" w:type="dxa"/>
          </w:tcPr>
          <w:p w:rsidR="003B545B" w:rsidRDefault="003B545B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7</w:t>
            </w:r>
          </w:p>
        </w:tc>
        <w:tc>
          <w:tcPr>
            <w:tcW w:w="2766" w:type="dxa"/>
          </w:tcPr>
          <w:p w:rsidR="003B545B" w:rsidRDefault="003B545B" w:rsidP="004D3203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4</w:t>
            </w:r>
          </w:p>
        </w:tc>
      </w:tr>
    </w:tbl>
    <w:p w:rsidR="003B545B" w:rsidRDefault="003B545B" w:rsidP="004D3203">
      <w:pPr>
        <w:rPr>
          <w:rFonts w:ascii="Arial" w:hAnsi="Arial" w:cs="Arial"/>
          <w:color w:val="283769"/>
          <w:sz w:val="20"/>
          <w:szCs w:val="20"/>
        </w:rPr>
      </w:pPr>
    </w:p>
    <w:p w:rsidR="003B545B" w:rsidRDefault="003B545B" w:rsidP="004D3203">
      <w:pPr>
        <w:rPr>
          <w:rFonts w:ascii="Arial" w:hAnsi="Arial" w:cs="Arial"/>
          <w:color w:val="283769"/>
          <w:sz w:val="20"/>
          <w:szCs w:val="20"/>
        </w:rPr>
      </w:pPr>
    </w:p>
    <w:p w:rsidR="003B545B" w:rsidRDefault="003B545B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+Sumamos  Backend:</w:t>
      </w:r>
      <w:r>
        <w:rPr>
          <w:rFonts w:ascii="Arial" w:hAnsi="Arial" w:cs="Arial"/>
          <w:color w:val="283769"/>
          <w:sz w:val="20"/>
          <w:szCs w:val="20"/>
        </w:rPr>
        <w:br/>
      </w:r>
      <w:r>
        <w:rPr>
          <w:rFonts w:ascii="Arial" w:hAnsi="Arial" w:cs="Arial"/>
          <w:color w:val="283769"/>
          <w:sz w:val="20"/>
          <w:szCs w:val="20"/>
        </w:rPr>
        <w:br/>
        <w:t>PacientesController.java</w:t>
      </w:r>
    </w:p>
    <w:p w:rsidR="003B545B" w:rsidRDefault="003B545B" w:rsidP="004D3203">
      <w:pPr>
        <w:rPr>
          <w:rFonts w:ascii="Arial" w:hAnsi="Arial" w:cs="Arial"/>
          <w:color w:val="283769"/>
          <w:sz w:val="20"/>
          <w:szCs w:val="20"/>
        </w:rPr>
      </w:pPr>
      <w:r>
        <w:rPr>
          <w:rFonts w:ascii="Arial" w:hAnsi="Arial" w:cs="Arial"/>
          <w:color w:val="283769"/>
          <w:sz w:val="20"/>
          <w:szCs w:val="20"/>
        </w:rPr>
        <w:t>Paciente.java</w:t>
      </w:r>
    </w:p>
    <w:p w:rsidR="003B545B" w:rsidRPr="004D3203" w:rsidRDefault="003B545B" w:rsidP="004D3203">
      <w:pPr>
        <w:rPr>
          <w:rFonts w:ascii="Arial" w:hAnsi="Arial" w:cs="Arial"/>
          <w:color w:val="283769"/>
          <w:sz w:val="20"/>
          <w:szCs w:val="20"/>
        </w:rPr>
      </w:pPr>
    </w:p>
    <w:sectPr w:rsidR="003B545B" w:rsidRPr="004D3203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61499" w:rsidRDefault="00A61499">
      <w:r>
        <w:separator/>
      </w:r>
    </w:p>
  </w:endnote>
  <w:endnote w:type="continuationSeparator" w:id="0">
    <w:p w:rsidR="00A61499" w:rsidRDefault="00A61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4F5A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61499" w:rsidRDefault="00A61499">
      <w:r>
        <w:separator/>
      </w:r>
    </w:p>
  </w:footnote>
  <w:footnote w:type="continuationSeparator" w:id="0">
    <w:p w:rsidR="00A61499" w:rsidRDefault="00A61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C5"/>
    <w:rsid w:val="0015406B"/>
    <w:rsid w:val="001F76C5"/>
    <w:rsid w:val="00276242"/>
    <w:rsid w:val="00301718"/>
    <w:rsid w:val="00320F97"/>
    <w:rsid w:val="003B0636"/>
    <w:rsid w:val="003B545B"/>
    <w:rsid w:val="004D1215"/>
    <w:rsid w:val="004D3203"/>
    <w:rsid w:val="005A4EEA"/>
    <w:rsid w:val="007450C6"/>
    <w:rsid w:val="007F25AF"/>
    <w:rsid w:val="00902D11"/>
    <w:rsid w:val="009A35C4"/>
    <w:rsid w:val="00A61499"/>
    <w:rsid w:val="00AF697B"/>
    <w:rsid w:val="00B10CF6"/>
    <w:rsid w:val="00B5047E"/>
    <w:rsid w:val="00C33123"/>
    <w:rsid w:val="00C77670"/>
    <w:rsid w:val="00CC2AD3"/>
    <w:rsid w:val="00D86450"/>
    <w:rsid w:val="00DF344C"/>
    <w:rsid w:val="00E87EA1"/>
    <w:rsid w:val="00F1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01CEE"/>
  <w15:docId w15:val="{B7EB9E21-D710-2A44-BE4B-9D3CD401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97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tulo">
    <w:name w:val="Title"/>
    <w:basedOn w:val="Normal"/>
    <w:next w:val="Subttulo"/>
    <w:link w:val="Ttul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raelpalma/Library/Containers/com.microsoft.Word/Data/Library/Application%20Support/Microsoft/Office/16.0/DTS/es-ES%7b640F8936-E08C-B04D-B42D-08FDB4A7DDBB%7d/%7bE12F2A9E-F85F-BA48-815C-87F9BB5A1185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17787047-A422-C944-875F-0F9E9A58ACA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{E12F2A9E-F85F-BA48-815C-87F9BB5A1185}tf10002071.dotx</Template>
  <TotalTime>124</TotalTime>
  <Pages>9</Pages>
  <Words>596</Words>
  <Characters>3281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Alexis Palma Quezada</dc:creator>
  <cp:lastModifiedBy>Israel Alexis Palma Quezada</cp:lastModifiedBy>
  <cp:revision>9</cp:revision>
  <dcterms:created xsi:type="dcterms:W3CDTF">2020-06-06T12:36:00Z</dcterms:created>
  <dcterms:modified xsi:type="dcterms:W3CDTF">2020-06-09T04:29:00Z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